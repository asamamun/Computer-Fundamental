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9E87CB7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43C56CE8" w14:textId="30F0A197" w:rsidR="001B2ABD" w:rsidRDefault="00C259BB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6773C56" wp14:editId="183AF46B">
                  <wp:extent cx="1700784" cy="203911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0784" cy="2039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EFE271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8CEBA95" w14:textId="5B2890BC" w:rsidR="001B2ABD" w:rsidRDefault="00C259BB" w:rsidP="001B2ABD">
            <w:pPr>
              <w:pStyle w:val="Title"/>
            </w:pPr>
            <w:r>
              <w:t>N.H.M. IMTEAZ KHAN</w:t>
            </w:r>
          </w:p>
          <w:p w14:paraId="4DD89C14" w14:textId="5FE5AB76" w:rsidR="001B2ABD" w:rsidRDefault="001B2ABD" w:rsidP="001B2ABD">
            <w:pPr>
              <w:pStyle w:val="Subtitle"/>
            </w:pPr>
          </w:p>
        </w:tc>
      </w:tr>
      <w:tr w:rsidR="001B2ABD" w14:paraId="22885A64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1BC7C0AE501F4D65B00EFFDBF13376BD"/>
              </w:placeholder>
              <w:temporary/>
              <w:showingPlcHdr/>
              <w15:appearance w15:val="hidden"/>
            </w:sdtPr>
            <w:sdtContent>
              <w:p w14:paraId="37053CF7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17389D6B" w14:textId="43ACA385" w:rsidR="00036450" w:rsidRDefault="003F18BB" w:rsidP="003F18BB">
            <w:r>
              <w:t>To secure a quality control role with a production company. Offering ability to develop and Implement quality production processes to ensure products meet Set standards.</w:t>
            </w:r>
          </w:p>
          <w:p w14:paraId="71FBBD7A" w14:textId="77777777" w:rsidR="00036450" w:rsidRDefault="00036450" w:rsidP="00036450"/>
          <w:sdt>
            <w:sdtPr>
              <w:id w:val="-1954003311"/>
              <w:placeholder>
                <w:docPart w:val="5015114840E74C83BB921C349AE43F37"/>
              </w:placeholder>
              <w:temporary/>
              <w:showingPlcHdr/>
              <w15:appearance w15:val="hidden"/>
            </w:sdtPr>
            <w:sdtContent>
              <w:p w14:paraId="61A0E695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0A950F87" w14:textId="77777777" w:rsidR="003F18BB" w:rsidRDefault="003F18BB" w:rsidP="004D3011">
            <w:r>
              <w:t>House #625/1-A,</w:t>
            </w:r>
          </w:p>
          <w:p w14:paraId="6E7635FB" w14:textId="4077175D" w:rsidR="003F18BB" w:rsidRDefault="003F18BB" w:rsidP="004D3011">
            <w:proofErr w:type="spellStart"/>
            <w:r>
              <w:t>Ibrahimpur</w:t>
            </w:r>
            <w:proofErr w:type="spellEnd"/>
            <w:r>
              <w:t>,</w:t>
            </w:r>
            <w:r>
              <w:t xml:space="preserve"> </w:t>
            </w:r>
            <w:r>
              <w:t>Kamal Khan Road,</w:t>
            </w:r>
          </w:p>
          <w:p w14:paraId="0BFBA85C" w14:textId="33C8241A" w:rsidR="003F18BB" w:rsidRDefault="003F18BB" w:rsidP="004D3011">
            <w:r>
              <w:t xml:space="preserve"> </w:t>
            </w:r>
            <w:proofErr w:type="spellStart"/>
            <w:r>
              <w:t>Kafrul</w:t>
            </w:r>
            <w:proofErr w:type="spellEnd"/>
            <w:r>
              <w:t>,</w:t>
            </w:r>
            <w:r>
              <w:t xml:space="preserve"> </w:t>
            </w:r>
            <w:r>
              <w:t>Dhaka Cantonment,</w:t>
            </w:r>
          </w:p>
          <w:p w14:paraId="74BAC64E" w14:textId="13815502" w:rsidR="004D3011" w:rsidRDefault="003F18BB" w:rsidP="004D3011">
            <w:r>
              <w:t>Dhaka-1206.</w:t>
            </w:r>
          </w:p>
          <w:p w14:paraId="63A6F295" w14:textId="16B53B90" w:rsidR="003F18BB" w:rsidRDefault="003F18BB" w:rsidP="004D3011"/>
          <w:p w14:paraId="41BAB956" w14:textId="0D458E77" w:rsidR="003F18BB" w:rsidRDefault="003F18BB" w:rsidP="004D3011">
            <w:r>
              <w:t>Phone:</w:t>
            </w:r>
          </w:p>
          <w:p w14:paraId="3C5698EB" w14:textId="6A3BAD01" w:rsidR="004D3011" w:rsidRDefault="003F18BB" w:rsidP="004D3011">
            <w:r>
              <w:t>01521394018</w:t>
            </w:r>
          </w:p>
          <w:p w14:paraId="61354F81" w14:textId="77777777" w:rsidR="004D3011" w:rsidRPr="004D3011" w:rsidRDefault="004D3011" w:rsidP="004D3011"/>
          <w:p w14:paraId="5537E36D" w14:textId="5BA1B419" w:rsidR="004D3011" w:rsidRDefault="004D3011" w:rsidP="004D3011"/>
          <w:p w14:paraId="5C1CA516" w14:textId="2BF60D4D" w:rsidR="004D3011" w:rsidRDefault="004D3011" w:rsidP="004D3011"/>
          <w:p w14:paraId="51F62AB0" w14:textId="77777777" w:rsidR="004D3011" w:rsidRDefault="004D3011" w:rsidP="004D3011"/>
          <w:p w14:paraId="6BD078C7" w14:textId="2947DBFE" w:rsidR="004D3011" w:rsidRDefault="003F18BB" w:rsidP="004D3011">
            <w:r>
              <w:t xml:space="preserve"> Email: </w:t>
            </w:r>
          </w:p>
          <w:p w14:paraId="44CF68A1" w14:textId="165D9E24" w:rsidR="003F18BB" w:rsidRDefault="003F18BB" w:rsidP="004D3011">
            <w:r>
              <w:t>imteazkhan12@gmail.com</w:t>
            </w:r>
          </w:p>
          <w:p w14:paraId="69601BA4" w14:textId="05E19B69" w:rsidR="004D3011" w:rsidRPr="00CB0055" w:rsidRDefault="00000000" w:rsidP="00CB0055">
            <w:pPr>
              <w:pStyle w:val="Heading3"/>
            </w:pPr>
            <w:sdt>
              <w:sdtPr>
                <w:id w:val="-1444214663"/>
                <w:placeholder>
                  <w:docPart w:val="717D5E47E1F34471BC10300E3EADBF21"/>
                </w:placeholder>
                <w:temporary/>
                <w:showingPlcHdr/>
                <w15:appearance w15:val="hidden"/>
              </w:sdtPr>
              <w:sdtContent>
                <w:r w:rsidR="00CB0055" w:rsidRPr="00CB0055">
                  <w:t>Hobbies</w:t>
                </w:r>
              </w:sdtContent>
            </w:sdt>
          </w:p>
          <w:p w14:paraId="2711561F" w14:textId="5A7777D3" w:rsidR="004D3011" w:rsidRDefault="00B73CF0" w:rsidP="004D3011">
            <w:r>
              <w:t>Watching NEWS And Sports</w:t>
            </w:r>
          </w:p>
          <w:p w14:paraId="5F219A2F" w14:textId="6065F151" w:rsidR="004D3011" w:rsidRDefault="00B73CF0" w:rsidP="004D3011">
            <w:r>
              <w:t>Browsing Internet</w:t>
            </w:r>
          </w:p>
          <w:p w14:paraId="2724DC63" w14:textId="57043C78" w:rsidR="004D3011" w:rsidRDefault="004D3011" w:rsidP="004D3011"/>
          <w:p w14:paraId="4C27773D" w14:textId="023193C9" w:rsidR="004D3011" w:rsidRPr="004D3011" w:rsidRDefault="004D3011" w:rsidP="004D3011"/>
        </w:tc>
        <w:tc>
          <w:tcPr>
            <w:tcW w:w="720" w:type="dxa"/>
          </w:tcPr>
          <w:p w14:paraId="21163E9F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ABAADC7B372E44C9A7C83325A67D9B88"/>
              </w:placeholder>
              <w:temporary/>
              <w:showingPlcHdr/>
              <w15:appearance w15:val="hidden"/>
            </w:sdtPr>
            <w:sdtContent>
              <w:p w14:paraId="6D6D1CF8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A7FD7CF" w14:textId="4CB1E384" w:rsidR="00036450" w:rsidRDefault="00C259BB" w:rsidP="00C259BB">
            <w:pPr>
              <w:pStyle w:val="Heading4"/>
            </w:pPr>
            <w:r>
              <w:t>Govt. Bangla College</w:t>
            </w:r>
          </w:p>
          <w:p w14:paraId="5F7228E6" w14:textId="011EB204" w:rsidR="00C259BB" w:rsidRPr="00C259BB" w:rsidRDefault="00C259BB" w:rsidP="00C259BB">
            <w:r>
              <w:t>2016-2020</w:t>
            </w:r>
          </w:p>
          <w:p w14:paraId="2586F060" w14:textId="6948151A" w:rsidR="004D3011" w:rsidRDefault="00C259BB" w:rsidP="00036450">
            <w:r>
              <w:t>Department of Chemistry</w:t>
            </w:r>
          </w:p>
          <w:p w14:paraId="44C053FD" w14:textId="77777777" w:rsidR="00036450" w:rsidRDefault="00036450" w:rsidP="00036450"/>
          <w:p w14:paraId="2162E4D5" w14:textId="3108BD17" w:rsidR="00036450" w:rsidRPr="00B359E4" w:rsidRDefault="00C259BB" w:rsidP="00B359E4">
            <w:pPr>
              <w:pStyle w:val="Heading4"/>
            </w:pPr>
            <w:r>
              <w:t>Govt. Bangla College</w:t>
            </w:r>
          </w:p>
          <w:p w14:paraId="69F183A3" w14:textId="1240C30B" w:rsidR="00036450" w:rsidRPr="00B359E4" w:rsidRDefault="00C259BB" w:rsidP="00B359E4">
            <w:pPr>
              <w:pStyle w:val="Date"/>
            </w:pPr>
            <w:r>
              <w:t>2013-2014</w:t>
            </w:r>
          </w:p>
          <w:p w14:paraId="7153F042" w14:textId="178B4389" w:rsidR="00036450" w:rsidRDefault="00C259BB" w:rsidP="00036450">
            <w:r>
              <w:t>Group: Science</w:t>
            </w:r>
          </w:p>
          <w:sdt>
            <w:sdtPr>
              <w:id w:val="1001553383"/>
              <w:placeholder>
                <w:docPart w:val="03E9EE45663041FEBAD5082898916AE7"/>
              </w:placeholder>
              <w:temporary/>
              <w:showingPlcHdr/>
              <w15:appearance w15:val="hidden"/>
            </w:sdtPr>
            <w:sdtContent>
              <w:p w14:paraId="3C351155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5AE6BF5F" w14:textId="3BA94A3E" w:rsidR="00036450" w:rsidRDefault="00C259BB" w:rsidP="00B359E4">
            <w:pPr>
              <w:pStyle w:val="Heading4"/>
              <w:rPr>
                <w:bCs/>
              </w:rPr>
            </w:pPr>
            <w:r>
              <w:t>Working experience in Chemistry Laboratory</w:t>
            </w:r>
          </w:p>
          <w:p w14:paraId="61488304" w14:textId="043BCE5B" w:rsidR="00036450" w:rsidRPr="00036450" w:rsidRDefault="003F18BB" w:rsidP="00B359E4">
            <w:pPr>
              <w:pStyle w:val="Date"/>
            </w:pPr>
            <w:r>
              <w:t>2017-2022</w:t>
            </w:r>
          </w:p>
          <w:p w14:paraId="35D712AF" w14:textId="243F0F79" w:rsidR="00036450" w:rsidRDefault="003F18BB" w:rsidP="00036450">
            <w:r>
              <w:t xml:space="preserve">Working experience in university lab for completing my graduation. Completing different types of Organic, Physical &amp; Industrial experiments </w:t>
            </w:r>
            <w:r w:rsidR="00036450" w:rsidRPr="00036450">
              <w:t xml:space="preserve"> </w:t>
            </w:r>
          </w:p>
          <w:p w14:paraId="16F4A270" w14:textId="77777777" w:rsidR="004D3011" w:rsidRDefault="004D3011" w:rsidP="00036450"/>
          <w:p w14:paraId="693BE2BA" w14:textId="3A340FCB" w:rsidR="004D3011" w:rsidRPr="004D3011" w:rsidRDefault="004D3011" w:rsidP="004D3011"/>
          <w:p w14:paraId="3975F8F3" w14:textId="77777777" w:rsidR="004D3011" w:rsidRDefault="004D3011" w:rsidP="00036450"/>
          <w:sdt>
            <w:sdtPr>
              <w:id w:val="1669594239"/>
              <w:placeholder>
                <w:docPart w:val="F42B8D5CF4DA4CD7A85EFEDDE81DEB3F"/>
              </w:placeholder>
              <w:temporary/>
              <w:showingPlcHdr/>
              <w15:appearance w15:val="hidden"/>
            </w:sdtPr>
            <w:sdtContent>
              <w:p w14:paraId="7DDC5405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08904A8B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6547053B" wp14:editId="641A1C32">
                  <wp:extent cx="3756660" cy="1257300"/>
                  <wp:effectExtent l="0" t="0" r="1524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</w:tbl>
    <w:p w14:paraId="64006207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3DD89" w14:textId="77777777" w:rsidR="00835C3E" w:rsidRDefault="00835C3E" w:rsidP="000C45FF">
      <w:r>
        <w:separator/>
      </w:r>
    </w:p>
  </w:endnote>
  <w:endnote w:type="continuationSeparator" w:id="0">
    <w:p w14:paraId="72726C86" w14:textId="77777777" w:rsidR="00835C3E" w:rsidRDefault="00835C3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318B5" w14:textId="77777777" w:rsidR="00835C3E" w:rsidRDefault="00835C3E" w:rsidP="000C45FF">
      <w:r>
        <w:separator/>
      </w:r>
    </w:p>
  </w:footnote>
  <w:footnote w:type="continuationSeparator" w:id="0">
    <w:p w14:paraId="5D213D19" w14:textId="77777777" w:rsidR="00835C3E" w:rsidRDefault="00835C3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4A98C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1C16ED1" wp14:editId="24C542A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9BB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3F18BB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835C3E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B73CF0"/>
    <w:rsid w:val="00C066B6"/>
    <w:rsid w:val="00C259BB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B198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BF8DE3EC-3F80-43BC-B6F8-261AD576192E%7d\%7b6862F415-CF22-4D4E-B5EC-CEA6A7F62D79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Typing</c:v>
                </c:pt>
                <c:pt idx="1">
                  <c:v>Reading</c:v>
                </c:pt>
                <c:pt idx="2">
                  <c:v>Writing</c:v>
                </c:pt>
                <c:pt idx="3">
                  <c:v>Listening</c:v>
                </c:pt>
                <c:pt idx="4">
                  <c:v>Speaking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0.6</c:v>
                </c:pt>
                <c:pt idx="3">
                  <c:v>0.75</c:v>
                </c:pt>
                <c:pt idx="4">
                  <c:v>0.7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C7C0AE501F4D65B00EFFDBF1337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D80AD-4643-47D3-9385-FC2B15558879}"/>
      </w:docPartPr>
      <w:docPartBody>
        <w:p w:rsidR="00000000" w:rsidRDefault="00000000">
          <w:pPr>
            <w:pStyle w:val="1BC7C0AE501F4D65B00EFFDBF13376BD"/>
          </w:pPr>
          <w:r w:rsidRPr="00D5459D">
            <w:t>Profile</w:t>
          </w:r>
        </w:p>
      </w:docPartBody>
    </w:docPart>
    <w:docPart>
      <w:docPartPr>
        <w:name w:val="5015114840E74C83BB921C349AE43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347B5-92C4-405A-94B2-1D4C0A4042A8}"/>
      </w:docPartPr>
      <w:docPartBody>
        <w:p w:rsidR="00000000" w:rsidRDefault="00000000">
          <w:pPr>
            <w:pStyle w:val="5015114840E74C83BB921C349AE43F37"/>
          </w:pPr>
          <w:r w:rsidRPr="00CB0055">
            <w:t>Contact</w:t>
          </w:r>
        </w:p>
      </w:docPartBody>
    </w:docPart>
    <w:docPart>
      <w:docPartPr>
        <w:name w:val="717D5E47E1F34471BC10300E3EADB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6B986-75A0-4185-A1FE-93DA30DB27D2}"/>
      </w:docPartPr>
      <w:docPartBody>
        <w:p w:rsidR="00000000" w:rsidRDefault="00000000">
          <w:pPr>
            <w:pStyle w:val="717D5E47E1F34471BC10300E3EADBF21"/>
          </w:pPr>
          <w:r w:rsidRPr="00CB0055">
            <w:t>Hobbies</w:t>
          </w:r>
        </w:p>
      </w:docPartBody>
    </w:docPart>
    <w:docPart>
      <w:docPartPr>
        <w:name w:val="ABAADC7B372E44C9A7C83325A67D9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E3A3E-2194-408E-98AA-D524C74A6BE8}"/>
      </w:docPartPr>
      <w:docPartBody>
        <w:p w:rsidR="00000000" w:rsidRDefault="00000000">
          <w:pPr>
            <w:pStyle w:val="ABAADC7B372E44C9A7C83325A67D9B88"/>
          </w:pPr>
          <w:r w:rsidRPr="00036450">
            <w:t>EDUCATION</w:t>
          </w:r>
        </w:p>
      </w:docPartBody>
    </w:docPart>
    <w:docPart>
      <w:docPartPr>
        <w:name w:val="03E9EE45663041FEBAD5082898916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F1748-3BA8-4DFB-802C-EA8BD47D6926}"/>
      </w:docPartPr>
      <w:docPartBody>
        <w:p w:rsidR="00000000" w:rsidRDefault="00000000">
          <w:pPr>
            <w:pStyle w:val="03E9EE45663041FEBAD5082898916AE7"/>
          </w:pPr>
          <w:r w:rsidRPr="00036450">
            <w:t>WORK EXPERIENCE</w:t>
          </w:r>
        </w:p>
      </w:docPartBody>
    </w:docPart>
    <w:docPart>
      <w:docPartPr>
        <w:name w:val="F42B8D5CF4DA4CD7A85EFEDDE81DE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826B1-68AF-4F8C-A93B-ACE389ECA1CC}"/>
      </w:docPartPr>
      <w:docPartBody>
        <w:p w:rsidR="00000000" w:rsidRDefault="00000000">
          <w:pPr>
            <w:pStyle w:val="F42B8D5CF4DA4CD7A85EFEDDE81DEB3F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92D"/>
    <w:rsid w:val="00B9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29E5653CD546F1B92A936D88EE562B">
    <w:name w:val="5029E5653CD546F1B92A936D88EE562B"/>
  </w:style>
  <w:style w:type="paragraph" w:customStyle="1" w:styleId="14CED53FF6E448098C101943143C2281">
    <w:name w:val="14CED53FF6E448098C101943143C2281"/>
  </w:style>
  <w:style w:type="paragraph" w:customStyle="1" w:styleId="1BC7C0AE501F4D65B00EFFDBF13376BD">
    <w:name w:val="1BC7C0AE501F4D65B00EFFDBF13376BD"/>
  </w:style>
  <w:style w:type="paragraph" w:customStyle="1" w:styleId="20D7FDCA063942C1BAAAFE0DCCE1356A">
    <w:name w:val="20D7FDCA063942C1BAAAFE0DCCE1356A"/>
  </w:style>
  <w:style w:type="paragraph" w:customStyle="1" w:styleId="5015114840E74C83BB921C349AE43F37">
    <w:name w:val="5015114840E74C83BB921C349AE43F37"/>
  </w:style>
  <w:style w:type="paragraph" w:customStyle="1" w:styleId="9181991731D446D5A33F4BCADC658EDC">
    <w:name w:val="9181991731D446D5A33F4BCADC658EDC"/>
  </w:style>
  <w:style w:type="paragraph" w:customStyle="1" w:styleId="765BD88939A349DCA189C6EB9238D650">
    <w:name w:val="765BD88939A349DCA189C6EB9238D650"/>
  </w:style>
  <w:style w:type="paragraph" w:customStyle="1" w:styleId="D16C3A1007B34949A6224DA63261425C">
    <w:name w:val="D16C3A1007B34949A6224DA63261425C"/>
  </w:style>
  <w:style w:type="paragraph" w:customStyle="1" w:styleId="561730CC52744FA5AA76551D08C2EFF0">
    <w:name w:val="561730CC52744FA5AA76551D08C2EFF0"/>
  </w:style>
  <w:style w:type="paragraph" w:customStyle="1" w:styleId="90B6334A2FF2407B8DFB64FB8AF34B64">
    <w:name w:val="90B6334A2FF2407B8DFB64FB8AF34B64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464AFD309C14461BA2CE0849942A3066">
    <w:name w:val="464AFD309C14461BA2CE0849942A3066"/>
  </w:style>
  <w:style w:type="paragraph" w:customStyle="1" w:styleId="717D5E47E1F34471BC10300E3EADBF21">
    <w:name w:val="717D5E47E1F34471BC10300E3EADBF21"/>
  </w:style>
  <w:style w:type="paragraph" w:customStyle="1" w:styleId="75E476431D7E46E6A3161412B9E727F6">
    <w:name w:val="75E476431D7E46E6A3161412B9E727F6"/>
  </w:style>
  <w:style w:type="paragraph" w:customStyle="1" w:styleId="0A42263C8274454990FFF35A5D776ECE">
    <w:name w:val="0A42263C8274454990FFF35A5D776ECE"/>
  </w:style>
  <w:style w:type="paragraph" w:customStyle="1" w:styleId="DF406F08D4594919BC4C71B313F84ED0">
    <w:name w:val="DF406F08D4594919BC4C71B313F84ED0"/>
  </w:style>
  <w:style w:type="paragraph" w:customStyle="1" w:styleId="503311772E114B5781CE5347841EF168">
    <w:name w:val="503311772E114B5781CE5347841EF168"/>
  </w:style>
  <w:style w:type="paragraph" w:customStyle="1" w:styleId="ABAADC7B372E44C9A7C83325A67D9B88">
    <w:name w:val="ABAADC7B372E44C9A7C83325A67D9B88"/>
  </w:style>
  <w:style w:type="paragraph" w:customStyle="1" w:styleId="BE4D309BC75C425EA16B41FCFF4A8DF6">
    <w:name w:val="BE4D309BC75C425EA16B41FCFF4A8DF6"/>
  </w:style>
  <w:style w:type="paragraph" w:customStyle="1" w:styleId="B5DE283BF9444E1A810D303DF9844D29">
    <w:name w:val="B5DE283BF9444E1A810D303DF9844D29"/>
  </w:style>
  <w:style w:type="paragraph" w:customStyle="1" w:styleId="FB9CE4706B994450910ED248428466D9">
    <w:name w:val="FB9CE4706B994450910ED248428466D9"/>
  </w:style>
  <w:style w:type="paragraph" w:customStyle="1" w:styleId="FD1AFE24E454467B8F3690E4165EC8D4">
    <w:name w:val="FD1AFE24E454467B8F3690E4165EC8D4"/>
  </w:style>
  <w:style w:type="paragraph" w:customStyle="1" w:styleId="CD9C31D784FD4C84A1558ABFD7449F64">
    <w:name w:val="CD9C31D784FD4C84A1558ABFD7449F64"/>
  </w:style>
  <w:style w:type="paragraph" w:customStyle="1" w:styleId="F7B086D112B24A6584FB99227A8F8CC7">
    <w:name w:val="F7B086D112B24A6584FB99227A8F8CC7"/>
  </w:style>
  <w:style w:type="paragraph" w:customStyle="1" w:styleId="78B22F02703C4C188B07D8656FC46194">
    <w:name w:val="78B22F02703C4C188B07D8656FC46194"/>
  </w:style>
  <w:style w:type="paragraph" w:customStyle="1" w:styleId="03E9EE45663041FEBAD5082898916AE7">
    <w:name w:val="03E9EE45663041FEBAD5082898916AE7"/>
  </w:style>
  <w:style w:type="paragraph" w:customStyle="1" w:styleId="602748B40E754B10821EF869505BE72B">
    <w:name w:val="602748B40E754B10821EF869505BE72B"/>
  </w:style>
  <w:style w:type="paragraph" w:customStyle="1" w:styleId="F9A34337873B43FEB46E16BD356D7B34">
    <w:name w:val="F9A34337873B43FEB46E16BD356D7B34"/>
  </w:style>
  <w:style w:type="paragraph" w:customStyle="1" w:styleId="EAF5162800114A5BA453F2A8B75597F2">
    <w:name w:val="EAF5162800114A5BA453F2A8B75597F2"/>
  </w:style>
  <w:style w:type="paragraph" w:customStyle="1" w:styleId="90A62CBA668F4DD7AC1466D00049E7E4">
    <w:name w:val="90A62CBA668F4DD7AC1466D00049E7E4"/>
  </w:style>
  <w:style w:type="paragraph" w:customStyle="1" w:styleId="0F4EB77CB7E8484D8F13CA104A84F161">
    <w:name w:val="0F4EB77CB7E8484D8F13CA104A84F161"/>
  </w:style>
  <w:style w:type="paragraph" w:customStyle="1" w:styleId="CE22C6AC8DAA4D4E90AFBA8AE203CC1B">
    <w:name w:val="CE22C6AC8DAA4D4E90AFBA8AE203CC1B"/>
  </w:style>
  <w:style w:type="paragraph" w:customStyle="1" w:styleId="F23D936158384E528972EB002C70A58E">
    <w:name w:val="F23D936158384E528972EB002C70A58E"/>
  </w:style>
  <w:style w:type="paragraph" w:customStyle="1" w:styleId="2EF9378E958045DB9251D7409954A807">
    <w:name w:val="2EF9378E958045DB9251D7409954A807"/>
  </w:style>
  <w:style w:type="paragraph" w:customStyle="1" w:styleId="447E5B47DC914422986225C0C8DB574B">
    <w:name w:val="447E5B47DC914422986225C0C8DB574B"/>
  </w:style>
  <w:style w:type="paragraph" w:customStyle="1" w:styleId="73B6E23F2C134CB584E710C1DBD612CD">
    <w:name w:val="73B6E23F2C134CB584E710C1DBD612CD"/>
  </w:style>
  <w:style w:type="paragraph" w:customStyle="1" w:styleId="DA315A3BCD7645D59F0C742DBE4741E8">
    <w:name w:val="DA315A3BCD7645D59F0C742DBE4741E8"/>
  </w:style>
  <w:style w:type="paragraph" w:customStyle="1" w:styleId="6FAB3F83F7F64729BC14AA981FEA80FE">
    <w:name w:val="6FAB3F83F7F64729BC14AA981FEA80FE"/>
  </w:style>
  <w:style w:type="paragraph" w:customStyle="1" w:styleId="8D8C9E3B6B14430B8628948B1E35D96B">
    <w:name w:val="8D8C9E3B6B14430B8628948B1E35D96B"/>
  </w:style>
  <w:style w:type="paragraph" w:customStyle="1" w:styleId="DAC5DC2F37D34C0F95397252037B8352">
    <w:name w:val="DAC5DC2F37D34C0F95397252037B8352"/>
  </w:style>
  <w:style w:type="paragraph" w:customStyle="1" w:styleId="143338CBDEE140869FB043BD15F7F808">
    <w:name w:val="143338CBDEE140869FB043BD15F7F808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F42B8D5CF4DA4CD7A85EFEDDE81DEB3F">
    <w:name w:val="F42B8D5CF4DA4CD7A85EFEDDE81DEB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{6862F415-CF22-4D4E-B5EC-CEA6A7F62D79}tf00546271_win32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2025-01-05T16:22:00Z</dcterms:created>
  <dcterms:modified xsi:type="dcterms:W3CDTF">2025-01-05T16:47:00Z</dcterms:modified>
</cp:coreProperties>
</file>