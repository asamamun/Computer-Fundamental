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>
        <w:tc>
          <w:tcPr>
            <w:tcW w:w="11016" w:type="dxa"/>
            <w:shd w:val="clear" w:color="auto" w:fill="495E00" w:themeFill="accent1" w:themeFillShade="80"/>
          </w:tcPr>
          <w:p w:rsidR="00EA415B" w:rsidRDefault="00375B27" w:rsidP="003A7E00">
            <w:pPr>
              <w:pStyle w:val="Month"/>
              <w:jc w:val="center"/>
            </w:pPr>
            <w:r w:rsidRPr="003A7E00">
              <w:rPr>
                <w:color w:val="C1EEFF" w:themeColor="accent3" w:themeTint="66"/>
              </w:rPr>
              <w:fldChar w:fldCharType="begin"/>
            </w:r>
            <w:r w:rsidRPr="003A7E00">
              <w:rPr>
                <w:color w:val="C1EEFF" w:themeColor="accent3" w:themeTint="66"/>
              </w:rPr>
              <w:instrText xml:space="preserve"> DOCVARIABLE  MonthStart \@ MMMM \* MERGEFORMAT </w:instrText>
            </w:r>
            <w:r w:rsidRPr="003A7E00">
              <w:rPr>
                <w:color w:val="C1EEFF" w:themeColor="accent3" w:themeTint="66"/>
              </w:rPr>
              <w:fldChar w:fldCharType="separate"/>
            </w:r>
            <w:r w:rsidR="003A7E00" w:rsidRPr="003A7E00">
              <w:rPr>
                <w:color w:val="C1EEFF" w:themeColor="accent3" w:themeTint="66"/>
              </w:rPr>
              <w:t>January</w:t>
            </w:r>
            <w:r w:rsidRPr="003A7E00">
              <w:rPr>
                <w:color w:val="C1EEFF" w:themeColor="accent3" w:themeTint="66"/>
              </w:rPr>
              <w:fldChar w:fldCharType="end"/>
            </w:r>
          </w:p>
        </w:tc>
      </w:tr>
      <w:tr w:rsidR="00EA415B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3A7E00">
              <w:t>2025</w:t>
            </w:r>
            <w:r>
              <w:fldChar w:fldCharType="end"/>
            </w:r>
          </w:p>
        </w:tc>
      </w:tr>
      <w:tr w:rsidR="00EA415B">
        <w:tc>
          <w:tcPr>
            <w:tcW w:w="11016" w:type="dxa"/>
            <w:tcBorders>
              <w:top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EA415B" w:rsidRDefault="003A7E00" w:rsidP="003A7E00">
            <w:pPr>
              <w:pStyle w:val="Subtitle"/>
            </w:pPr>
            <w:r>
              <w:t>WDPF GNSL</w:t>
            </w:r>
          </w:p>
        </w:tc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6614"/>
        <w:gridCol w:w="4186"/>
      </w:tblGrid>
      <w:tr w:rsidR="00EA415B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p w:rsidR="00EA415B" w:rsidRDefault="003A7E00">
            <w:pPr>
              <w:pStyle w:val="Title"/>
            </w:pPr>
            <w:r>
              <w:t>First Month of the Year</w:t>
            </w:r>
          </w:p>
          <w:sdt>
            <w:sdtPr>
              <w:id w:val="-794213661"/>
              <w:placeholder>
                <w:docPart w:val="ACA805C7A58B467C8BE6160E51ADFABA"/>
              </w:placeholder>
              <w:temporary/>
              <w:showingPlcHdr/>
              <w15:appearance w15:val="hidden"/>
            </w:sdtPr>
            <w:sdtEndPr/>
            <w:sdtContent>
              <w:p w:rsidR="00EA415B" w:rsidRDefault="00375B27">
                <w:pPr>
                  <w:pStyle w:val="BodyText"/>
                  <w:rPr>
                    <w:lang w:val="fr-FR"/>
                  </w:rPr>
                </w:pPr>
                <w: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p>
            </w:sdtContent>
          </w:sdt>
        </w:tc>
        <w:tc>
          <w:tcPr>
            <w:tcW w:w="4186" w:type="dxa"/>
          </w:tcPr>
          <w:p w:rsidR="00EA415B" w:rsidRDefault="00375B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194B3B" wp14:editId="6C67F644">
                  <wp:extent cx="2054206" cy="2728284"/>
                  <wp:effectExtent l="266700" t="228600" r="346710" b="281940"/>
                  <wp:docPr id="1" name="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90096">
                            <a:off x="0" y="0"/>
                            <a:ext cx="2062746" cy="273962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2085032416"/>
            <w:placeholder>
              <w:docPart w:val="0F92186219EA4CF8BE6DEFD58B5887F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6" w:type="dxa"/>
              </w:tcPr>
              <w:p w:rsidR="00EA415B" w:rsidRDefault="00375B27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1538" w:type="dxa"/>
          </w:tcPr>
          <w:p w:rsidR="00EA415B" w:rsidRDefault="00397546">
            <w:pPr>
              <w:pStyle w:val="Days"/>
            </w:pPr>
            <w:sdt>
              <w:sdtPr>
                <w:id w:val="2141225648"/>
                <w:placeholder>
                  <w:docPart w:val="9ECEC6C786C34569A4DE8AB9BE51E764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Monday</w:t>
                </w:r>
              </w:sdtContent>
            </w:sdt>
          </w:p>
        </w:tc>
        <w:tc>
          <w:tcPr>
            <w:tcW w:w="1540" w:type="dxa"/>
          </w:tcPr>
          <w:p w:rsidR="00EA415B" w:rsidRDefault="00397546">
            <w:pPr>
              <w:pStyle w:val="Days"/>
            </w:pPr>
            <w:sdt>
              <w:sdtPr>
                <w:id w:val="-225834277"/>
                <w:placeholder>
                  <w:docPart w:val="B43056EA6C6D4CB9BD57C939BB02F1DD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Tuesday</w:t>
                </w:r>
              </w:sdtContent>
            </w:sdt>
          </w:p>
        </w:tc>
        <w:tc>
          <w:tcPr>
            <w:tcW w:w="1552" w:type="dxa"/>
          </w:tcPr>
          <w:p w:rsidR="00EA415B" w:rsidRDefault="00397546">
            <w:pPr>
              <w:pStyle w:val="Days"/>
            </w:pPr>
            <w:sdt>
              <w:sdtPr>
                <w:id w:val="-1121838800"/>
                <w:placeholder>
                  <w:docPart w:val="11C07765559048D29CE1E36E063EF144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</w:tcPr>
          <w:p w:rsidR="00EA415B" w:rsidRDefault="00397546">
            <w:pPr>
              <w:pStyle w:val="Days"/>
            </w:pPr>
            <w:sdt>
              <w:sdtPr>
                <w:id w:val="-1805692476"/>
                <w:placeholder>
                  <w:docPart w:val="45BF12F6C6FE41D780E08FFA910D9061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Thursday</w:t>
                </w:r>
              </w:sdtContent>
            </w:sdt>
          </w:p>
        </w:tc>
        <w:tc>
          <w:tcPr>
            <w:tcW w:w="1533" w:type="dxa"/>
          </w:tcPr>
          <w:p w:rsidR="00EA415B" w:rsidRDefault="00397546">
            <w:pPr>
              <w:pStyle w:val="Days"/>
            </w:pPr>
            <w:sdt>
              <w:sdtPr>
                <w:id w:val="815225377"/>
                <w:placeholder>
                  <w:docPart w:val="C19BF0B934924860BE9132EC9068ADC4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Friday</w:t>
                </w:r>
              </w:sdtContent>
            </w:sdt>
          </w:p>
        </w:tc>
        <w:tc>
          <w:tcPr>
            <w:tcW w:w="1542" w:type="dxa"/>
          </w:tcPr>
          <w:p w:rsidR="00EA415B" w:rsidRDefault="00397546">
            <w:pPr>
              <w:pStyle w:val="Days"/>
            </w:pPr>
            <w:sdt>
              <w:sdtPr>
                <w:id w:val="36251574"/>
                <w:placeholder>
                  <w:docPart w:val="E2B4F83BC7264ECB8C9B97373480DC90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Saturday</w:t>
                </w:r>
              </w:sdtContent>
            </w:sdt>
          </w:p>
        </w:tc>
      </w:tr>
      <w:tr w:rsidR="00EA415B" w:rsidTr="00EA415B">
        <w:tc>
          <w:tcPr>
            <w:tcW w:w="1536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A7E00">
              <w:instrText>Wednesday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A7E00">
              <w:instrText>Wednesday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3A7E00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A7E00">
              <w:instrText>Wednesday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3A7E00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5B0C48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A7E00">
              <w:instrText>Wednesday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81356A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81356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1356A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3A7E00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A7E00">
              <w:instrText>Wednesday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3A7E00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3A7E00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A7E00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3A7E00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A7E00">
              <w:instrText>Wednesday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3A7E00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3A7E00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A7E00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3A7E00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A7E00">
              <w:instrText>Wednesday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3A7E00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3A7E00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A7E00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3A7E00">
              <w:rPr>
                <w:noProof/>
              </w:rPr>
              <w:t>4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3A7E00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3A7E00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3A7E00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3A7E00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3A7E00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3A7E00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3A7E00">
              <w:rPr>
                <w:noProof/>
              </w:rPr>
              <w:t>11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>
            <w:bookmarkStart w:id="0" w:name="_GoBack"/>
            <w:bookmarkEnd w:id="0"/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3A7E00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3A7E00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3A7E00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3A7E00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3A7E00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3A7E00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3A7E00">
              <w:rPr>
                <w:noProof/>
              </w:rPr>
              <w:t>18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3A7E00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3A7E00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3A7E00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3A7E00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3A7E00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3A7E00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3A7E00">
              <w:rPr>
                <w:noProof/>
              </w:rPr>
              <w:t>25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3A7E00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3A7E00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A7E0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3A7E00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A7E00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3A7E00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3A7E00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3A7E00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A7E0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3A7E00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A7E00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3A7E00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3A7E00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3A7E00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A7E0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3A7E00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A7E00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3A7E00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3A7E00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3A7E00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A7E0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3A7E00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A7E00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3A7E00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3A7E00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3A7E00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A7E0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3A7E00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A7E00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3A7E00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3A7E00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3A7E00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A7E0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3A7E00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A7E00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 w:rsidR="003A7E00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3A7E00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3A7E00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A7E0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3A7E00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3A7E00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</w:tr>
      <w:tr w:rsidR="00EA415B" w:rsidTr="00EA415B">
        <w:trPr>
          <w:trHeight w:hRule="exact" w:val="864"/>
        </w:trPr>
        <w:tc>
          <w:tcPr>
            <w:tcW w:w="1536" w:type="dxa"/>
          </w:tcPr>
          <w:p w:rsidR="00EA415B" w:rsidRDefault="00EA415B"/>
        </w:tc>
        <w:tc>
          <w:tcPr>
            <w:tcW w:w="1538" w:type="dxa"/>
          </w:tcPr>
          <w:p w:rsidR="00EA415B" w:rsidRDefault="00EA415B"/>
        </w:tc>
        <w:tc>
          <w:tcPr>
            <w:tcW w:w="1540" w:type="dxa"/>
          </w:tcPr>
          <w:p w:rsidR="00EA415B" w:rsidRDefault="00EA415B"/>
        </w:tc>
        <w:tc>
          <w:tcPr>
            <w:tcW w:w="1552" w:type="dxa"/>
          </w:tcPr>
          <w:p w:rsidR="00EA415B" w:rsidRDefault="00EA415B"/>
        </w:tc>
        <w:tc>
          <w:tcPr>
            <w:tcW w:w="1543" w:type="dxa"/>
          </w:tcPr>
          <w:p w:rsidR="00EA415B" w:rsidRDefault="00EA415B"/>
        </w:tc>
        <w:tc>
          <w:tcPr>
            <w:tcW w:w="1533" w:type="dxa"/>
          </w:tcPr>
          <w:p w:rsidR="00EA415B" w:rsidRDefault="00EA415B"/>
        </w:tc>
        <w:tc>
          <w:tcPr>
            <w:tcW w:w="1542" w:type="dxa"/>
          </w:tcPr>
          <w:p w:rsidR="00EA415B" w:rsidRDefault="00EA415B"/>
        </w:tc>
      </w:tr>
    </w:tbl>
    <w:sdt>
      <w:sdtPr>
        <w:id w:val="31938234"/>
        <w:placeholder>
          <w:docPart w:val="84E2FDD0B200481E93FE651DC82975BF"/>
        </w:placeholder>
        <w:temporary/>
        <w:showingPlcHdr/>
        <w15:appearance w15:val="hidden"/>
      </w:sdtPr>
      <w:sdtEndPr/>
      <w:sdtContent>
        <w:p w:rsidR="00EA415B" w:rsidRDefault="00375B27">
          <w:pPr>
            <w:pStyle w:val="Quote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sdtContent>
    </w:sdt>
    <w:sectPr w:rsidR="00EA415B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546" w:rsidRDefault="00397546">
      <w:pPr>
        <w:spacing w:before="0" w:after="0"/>
      </w:pPr>
      <w:r>
        <w:separator/>
      </w:r>
    </w:p>
  </w:endnote>
  <w:endnote w:type="continuationSeparator" w:id="0">
    <w:p w:rsidR="00397546" w:rsidRDefault="0039754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546" w:rsidRDefault="00397546">
      <w:pPr>
        <w:spacing w:before="0" w:after="0"/>
      </w:pPr>
      <w:r>
        <w:separator/>
      </w:r>
    </w:p>
  </w:footnote>
  <w:footnote w:type="continuationSeparator" w:id="0">
    <w:p w:rsidR="00397546" w:rsidRDefault="0039754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31-Jan-25"/>
    <w:docVar w:name="MonthStart" w:val="01-Jan-25"/>
    <w:docVar w:name="ShowDynamicGuides" w:val="1"/>
    <w:docVar w:name="ShowMarginGuides" w:val="0"/>
    <w:docVar w:name="ShowOutlines" w:val="0"/>
    <w:docVar w:name="ShowStaticGuides" w:val="0"/>
  </w:docVars>
  <w:rsids>
    <w:rsidRoot w:val="003A7E00"/>
    <w:rsid w:val="00124ADC"/>
    <w:rsid w:val="00193E15"/>
    <w:rsid w:val="0025748C"/>
    <w:rsid w:val="002F7032"/>
    <w:rsid w:val="00320970"/>
    <w:rsid w:val="00375B27"/>
    <w:rsid w:val="00397546"/>
    <w:rsid w:val="003A7E00"/>
    <w:rsid w:val="005B0C48"/>
    <w:rsid w:val="00812DAD"/>
    <w:rsid w:val="0081356A"/>
    <w:rsid w:val="00925ED9"/>
    <w:rsid w:val="00997C7D"/>
    <w:rsid w:val="009A164A"/>
    <w:rsid w:val="009A7C5B"/>
    <w:rsid w:val="00BC6A26"/>
    <w:rsid w:val="00BF0FEE"/>
    <w:rsid w:val="00BF4383"/>
    <w:rsid w:val="00C41633"/>
    <w:rsid w:val="00CB00F4"/>
    <w:rsid w:val="00D86D82"/>
    <w:rsid w:val="00E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4FF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unhideWhenUsed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DPF\AppData\Roaming\Microsoft\Templates\Snapshot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A805C7A58B467C8BE6160E51ADF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543D4-9CE3-4446-BF19-8F65EADF3E8C}"/>
      </w:docPartPr>
      <w:docPartBody>
        <w:p w:rsidR="00000000" w:rsidRDefault="00DB6B7C">
          <w:pPr>
            <w:pStyle w:val="ACA805C7A58B467C8BE6160E51ADFABA"/>
          </w:pPr>
          <w:r>
            <w:t xml:space="preserve">To get started right away, just click any placeholder text (such as this) and start typing to replace it with your own. Want to insert a picture from your files or add a shape? You got </w:t>
          </w:r>
          <w:r>
            <w:t>it! On the Insert tab of the ribbon, just tap the option you need.</w:t>
          </w:r>
        </w:p>
      </w:docPartBody>
    </w:docPart>
    <w:docPart>
      <w:docPartPr>
        <w:name w:val="0F92186219EA4CF8BE6DEFD58B588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D184B-DDD6-42A2-886F-0288B2F59719}"/>
      </w:docPartPr>
      <w:docPartBody>
        <w:p w:rsidR="00000000" w:rsidRDefault="00DB6B7C">
          <w:pPr>
            <w:pStyle w:val="0F92186219EA4CF8BE6DEFD58B5887FC"/>
          </w:pPr>
          <w:r>
            <w:t>Sunday</w:t>
          </w:r>
        </w:p>
      </w:docPartBody>
    </w:docPart>
    <w:docPart>
      <w:docPartPr>
        <w:name w:val="9ECEC6C786C34569A4DE8AB9BE51E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31089-EB52-401A-BC08-F75AE754E898}"/>
      </w:docPartPr>
      <w:docPartBody>
        <w:p w:rsidR="00000000" w:rsidRDefault="00DB6B7C">
          <w:pPr>
            <w:pStyle w:val="9ECEC6C786C34569A4DE8AB9BE51E764"/>
          </w:pPr>
          <w:r>
            <w:t>Monday</w:t>
          </w:r>
        </w:p>
      </w:docPartBody>
    </w:docPart>
    <w:docPart>
      <w:docPartPr>
        <w:name w:val="B43056EA6C6D4CB9BD57C939BB02F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AC0A7-C38E-44DF-8373-46E90F9A44EB}"/>
      </w:docPartPr>
      <w:docPartBody>
        <w:p w:rsidR="00000000" w:rsidRDefault="00DB6B7C">
          <w:pPr>
            <w:pStyle w:val="B43056EA6C6D4CB9BD57C939BB02F1DD"/>
          </w:pPr>
          <w:r>
            <w:t>Tuesday</w:t>
          </w:r>
        </w:p>
      </w:docPartBody>
    </w:docPart>
    <w:docPart>
      <w:docPartPr>
        <w:name w:val="11C07765559048D29CE1E36E063EF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882B8-1DF0-4FB7-A831-358073D45B00}"/>
      </w:docPartPr>
      <w:docPartBody>
        <w:p w:rsidR="00000000" w:rsidRDefault="00DB6B7C">
          <w:pPr>
            <w:pStyle w:val="11C07765559048D29CE1E36E063EF144"/>
          </w:pPr>
          <w:r>
            <w:t>Wednesday</w:t>
          </w:r>
        </w:p>
      </w:docPartBody>
    </w:docPart>
    <w:docPart>
      <w:docPartPr>
        <w:name w:val="45BF12F6C6FE41D780E08FFA910D9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84476-9177-4321-A32B-47B67E17B670}"/>
      </w:docPartPr>
      <w:docPartBody>
        <w:p w:rsidR="00000000" w:rsidRDefault="00DB6B7C">
          <w:pPr>
            <w:pStyle w:val="45BF12F6C6FE41D780E08FFA910D9061"/>
          </w:pPr>
          <w:r>
            <w:t>Thursday</w:t>
          </w:r>
        </w:p>
      </w:docPartBody>
    </w:docPart>
    <w:docPart>
      <w:docPartPr>
        <w:name w:val="C19BF0B934924860BE9132EC9068A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AB952-DED7-4954-95CA-FFEF738DDE1C}"/>
      </w:docPartPr>
      <w:docPartBody>
        <w:p w:rsidR="00000000" w:rsidRDefault="00DB6B7C">
          <w:pPr>
            <w:pStyle w:val="C19BF0B934924860BE9132EC9068ADC4"/>
          </w:pPr>
          <w:r>
            <w:t>Friday</w:t>
          </w:r>
        </w:p>
      </w:docPartBody>
    </w:docPart>
    <w:docPart>
      <w:docPartPr>
        <w:name w:val="E2B4F83BC7264ECB8C9B97373480D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37531-43D3-41D4-9818-C53847059F77}"/>
      </w:docPartPr>
      <w:docPartBody>
        <w:p w:rsidR="00000000" w:rsidRDefault="00DB6B7C">
          <w:pPr>
            <w:pStyle w:val="E2B4F83BC7264ECB8C9B97373480DC90"/>
          </w:pPr>
          <w:r>
            <w:t>Saturday</w:t>
          </w:r>
        </w:p>
      </w:docPartBody>
    </w:docPart>
    <w:docPart>
      <w:docPartPr>
        <w:name w:val="84E2FDD0B200481E93FE651DC8297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5294F-2AF3-4641-83BB-D1B57FE9CE27}"/>
      </w:docPartPr>
      <w:docPartBody>
        <w:p w:rsidR="00000000" w:rsidRDefault="00DB6B7C">
          <w:pPr>
            <w:pStyle w:val="84E2FDD0B200481E93FE651DC82975BF"/>
          </w:pPr>
          <w:r>
            <w:t xml:space="preserve">View and edit this document in Word on your computer, tablet, or phone. You can edit text; easily insert content such as pictures, shapes, and tables; and seamlessly save the document to the cloud from Word on your Windows, Mac, Android, or iOS </w:t>
          </w:r>
          <w:r>
            <w:t>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7C"/>
    <w:rsid w:val="00DB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1CBD2D33EA4483BC596A096C3132D7">
    <w:name w:val="411CBD2D33EA4483BC596A096C3132D7"/>
  </w:style>
  <w:style w:type="paragraph" w:customStyle="1" w:styleId="0D17B90856B545B39CEC0EE1C69364D4">
    <w:name w:val="0D17B90856B545B39CEC0EE1C69364D4"/>
  </w:style>
  <w:style w:type="paragraph" w:customStyle="1" w:styleId="ACA805C7A58B467C8BE6160E51ADFABA">
    <w:name w:val="ACA805C7A58B467C8BE6160E51ADFABA"/>
  </w:style>
  <w:style w:type="paragraph" w:customStyle="1" w:styleId="0F92186219EA4CF8BE6DEFD58B5887FC">
    <w:name w:val="0F92186219EA4CF8BE6DEFD58B5887FC"/>
  </w:style>
  <w:style w:type="paragraph" w:customStyle="1" w:styleId="9ECEC6C786C34569A4DE8AB9BE51E764">
    <w:name w:val="9ECEC6C786C34569A4DE8AB9BE51E764"/>
  </w:style>
  <w:style w:type="paragraph" w:customStyle="1" w:styleId="B43056EA6C6D4CB9BD57C939BB02F1DD">
    <w:name w:val="B43056EA6C6D4CB9BD57C939BB02F1DD"/>
  </w:style>
  <w:style w:type="paragraph" w:customStyle="1" w:styleId="11C07765559048D29CE1E36E063EF144">
    <w:name w:val="11C07765559048D29CE1E36E063EF144"/>
  </w:style>
  <w:style w:type="paragraph" w:customStyle="1" w:styleId="45BF12F6C6FE41D780E08FFA910D9061">
    <w:name w:val="45BF12F6C6FE41D780E08FFA910D9061"/>
  </w:style>
  <w:style w:type="paragraph" w:customStyle="1" w:styleId="C19BF0B934924860BE9132EC9068ADC4">
    <w:name w:val="C19BF0B934924860BE9132EC9068ADC4"/>
  </w:style>
  <w:style w:type="paragraph" w:customStyle="1" w:styleId="E2B4F83BC7264ECB8C9B97373480DC90">
    <w:name w:val="E2B4F83BC7264ECB8C9B97373480DC90"/>
  </w:style>
  <w:style w:type="paragraph" w:customStyle="1" w:styleId="84E2FDD0B200481E93FE651DC82975BF">
    <w:name w:val="84E2FDD0B200481E93FE651DC82975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D7853F-3334-40FF-8412-C6B7F375B26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79B3C89-5E39-4865-BF15-1C161E8F2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604AB9-F390-4253-BCE8-685183EB4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Snapshot calendar.dotm</Template>
  <TotalTime>0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2025-01-05T03:12:00Z</dcterms:created>
  <dcterms:modified xsi:type="dcterms:W3CDTF">2025-01-05T03:15:00Z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